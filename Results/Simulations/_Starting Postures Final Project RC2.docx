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6E4D" w:rsidRPr="00F40D52" w14:paraId="77AF4138" w14:textId="77777777" w:rsidTr="00D56E4D">
        <w:trPr>
          <w:trHeight w:val="1271"/>
        </w:trPr>
        <w:tc>
          <w:tcPr>
            <w:tcW w:w="9628" w:type="dxa"/>
          </w:tcPr>
          <w:p w14:paraId="5253E619" w14:textId="7DDC1BA6" w:rsidR="00D56E4D" w:rsidRPr="0031634C" w:rsidRDefault="00D108F8" w:rsidP="00D56E4D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31634C">
              <w:rPr>
                <w:b/>
                <w:color w:val="FF0000"/>
                <w:sz w:val="32"/>
                <w:lang w:val="en-US"/>
              </w:rPr>
              <w:t>Starting Pos</w:t>
            </w:r>
            <w:r w:rsidR="0031634C" w:rsidRPr="0031634C">
              <w:rPr>
                <w:b/>
                <w:color w:val="FF0000"/>
                <w:sz w:val="32"/>
                <w:lang w:val="en-US"/>
              </w:rPr>
              <w:t>tures</w:t>
            </w:r>
            <w:r w:rsidRPr="0031634C">
              <w:rPr>
                <w:b/>
                <w:color w:val="FF0000"/>
                <w:sz w:val="32"/>
                <w:lang w:val="en-US"/>
              </w:rPr>
              <w:t xml:space="preserve"> </w:t>
            </w:r>
            <w:r w:rsidR="0031634C" w:rsidRPr="0031634C">
              <w:rPr>
                <w:b/>
                <w:color w:val="FF0000"/>
                <w:sz w:val="32"/>
                <w:lang w:val="en-US"/>
              </w:rPr>
              <w:t>Final Project R</w:t>
            </w:r>
            <w:r w:rsidR="0031634C">
              <w:rPr>
                <w:b/>
                <w:color w:val="FF0000"/>
                <w:sz w:val="32"/>
                <w:lang w:val="en-US"/>
              </w:rPr>
              <w:t>C2</w:t>
            </w:r>
          </w:p>
        </w:tc>
      </w:tr>
    </w:tbl>
    <w:p w14:paraId="1965F004" w14:textId="77777777" w:rsidR="00CA3EF2" w:rsidRPr="0031634C" w:rsidRDefault="00CA3EF2" w:rsidP="00AC08F8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30"/>
        <w:gridCol w:w="1585"/>
        <w:gridCol w:w="1417"/>
        <w:gridCol w:w="1418"/>
        <w:gridCol w:w="2432"/>
      </w:tblGrid>
      <w:tr w:rsidR="0031634C" w14:paraId="360589A8" w14:textId="1F82A9B8" w:rsidTr="00F40D52">
        <w:tc>
          <w:tcPr>
            <w:tcW w:w="3230" w:type="dxa"/>
          </w:tcPr>
          <w:p w14:paraId="2E09BC27" w14:textId="767F7151" w:rsidR="0031634C" w:rsidRPr="00D108F8" w:rsidRDefault="0031634C" w:rsidP="00D108F8">
            <w:pPr>
              <w:jc w:val="center"/>
              <w:rPr>
                <w:b/>
                <w:bCs/>
                <w:i/>
                <w:iCs/>
              </w:rPr>
            </w:pPr>
            <w:r w:rsidRPr="00D108F8">
              <w:rPr>
                <w:b/>
                <w:bCs/>
                <w:i/>
                <w:iCs/>
              </w:rPr>
              <w:t>RUN</w:t>
            </w:r>
          </w:p>
        </w:tc>
        <w:tc>
          <w:tcPr>
            <w:tcW w:w="1585" w:type="dxa"/>
          </w:tcPr>
          <w:p w14:paraId="4683E368" w14:textId="487BD0B2" w:rsidR="0031634C" w:rsidRPr="00D108F8" w:rsidRDefault="0031634C" w:rsidP="00D108F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Robot 1</w:t>
            </w:r>
          </w:p>
        </w:tc>
        <w:tc>
          <w:tcPr>
            <w:tcW w:w="1417" w:type="dxa"/>
          </w:tcPr>
          <w:p w14:paraId="4CB7F24F" w14:textId="0C483002" w:rsidR="0031634C" w:rsidRPr="00D108F8" w:rsidRDefault="0031634C" w:rsidP="00D108F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Robot 2</w:t>
            </w:r>
          </w:p>
        </w:tc>
        <w:tc>
          <w:tcPr>
            <w:tcW w:w="1418" w:type="dxa"/>
          </w:tcPr>
          <w:p w14:paraId="47D79F42" w14:textId="356C3078" w:rsidR="0031634C" w:rsidRPr="00D108F8" w:rsidRDefault="0031634C" w:rsidP="00D108F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Robot 3</w:t>
            </w:r>
          </w:p>
        </w:tc>
        <w:tc>
          <w:tcPr>
            <w:tcW w:w="2432" w:type="dxa"/>
          </w:tcPr>
          <w:p w14:paraId="72B5C5C4" w14:textId="75C682E5" w:rsidR="0031634C" w:rsidRDefault="0031634C" w:rsidP="00D108F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Rendez-Vous</w:t>
            </w:r>
          </w:p>
        </w:tc>
      </w:tr>
      <w:tr w:rsidR="0031634C" w14:paraId="27AA8E8B" w14:textId="4270ECCF" w:rsidTr="00F40D52">
        <w:tc>
          <w:tcPr>
            <w:tcW w:w="3230" w:type="dxa"/>
          </w:tcPr>
          <w:p w14:paraId="4F66F4BA" w14:textId="5501534D" w:rsidR="0031634C" w:rsidRDefault="0031634C" w:rsidP="00AC08F8">
            <w:r>
              <w:t xml:space="preserve">Position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1585" w:type="dxa"/>
          </w:tcPr>
          <w:p w14:paraId="3BC75A6A" w14:textId="1F659F29" w:rsidR="0031634C" w:rsidRDefault="0031634C" w:rsidP="0031634C">
            <w:pPr>
              <w:jc w:val="center"/>
            </w:pPr>
            <w:r w:rsidRPr="0031634C">
              <w:t>[6,</w:t>
            </w:r>
            <w:r>
              <w:t xml:space="preserve"> </w:t>
            </w:r>
            <w:r w:rsidRPr="0031634C">
              <w:t>6,</w:t>
            </w:r>
            <w:r>
              <w:t xml:space="preserve"> </w:t>
            </w:r>
            <w:r w:rsidRPr="0031634C">
              <w:t>pi]</w:t>
            </w:r>
          </w:p>
        </w:tc>
        <w:tc>
          <w:tcPr>
            <w:tcW w:w="1417" w:type="dxa"/>
          </w:tcPr>
          <w:p w14:paraId="69E45BFD" w14:textId="0B4D1BE5" w:rsidR="0031634C" w:rsidRDefault="0031634C" w:rsidP="0031634C">
            <w:pPr>
              <w:jc w:val="center"/>
            </w:pPr>
            <w:r w:rsidRPr="0031634C">
              <w:t>[6,</w:t>
            </w:r>
            <w:r>
              <w:t xml:space="preserve"> </w:t>
            </w:r>
            <w:r w:rsidRPr="0031634C">
              <w:t>1,</w:t>
            </w:r>
            <w:r>
              <w:t xml:space="preserve"> </w:t>
            </w:r>
            <w:r w:rsidRPr="0031634C">
              <w:t>pi/2]</w:t>
            </w:r>
          </w:p>
        </w:tc>
        <w:tc>
          <w:tcPr>
            <w:tcW w:w="1418" w:type="dxa"/>
          </w:tcPr>
          <w:p w14:paraId="78A9DDB0" w14:textId="05612D06" w:rsidR="0031634C" w:rsidRDefault="0031634C" w:rsidP="0031634C">
            <w:pPr>
              <w:jc w:val="center"/>
            </w:pPr>
            <w:r w:rsidRPr="0031634C">
              <w:t>[1,</w:t>
            </w:r>
            <w:r>
              <w:t xml:space="preserve"> </w:t>
            </w:r>
            <w:r w:rsidRPr="0031634C">
              <w:t>3,</w:t>
            </w:r>
            <w:r>
              <w:t xml:space="preserve"> </w:t>
            </w:r>
            <w:r w:rsidRPr="0031634C">
              <w:t>-pi/2]</w:t>
            </w:r>
          </w:p>
        </w:tc>
        <w:tc>
          <w:tcPr>
            <w:tcW w:w="2432" w:type="dxa"/>
          </w:tcPr>
          <w:p w14:paraId="01399DBD" w14:textId="15475F56" w:rsidR="0031634C" w:rsidRDefault="0031634C" w:rsidP="0031634C">
            <w:pPr>
              <w:jc w:val="center"/>
            </w:pPr>
            <w:r>
              <w:t>[4.33, 3.33, *]</w:t>
            </w:r>
          </w:p>
        </w:tc>
      </w:tr>
      <w:tr w:rsidR="0031634C" w14:paraId="0A03605F" w14:textId="1A651BA7" w:rsidTr="00F40D52">
        <w:tc>
          <w:tcPr>
            <w:tcW w:w="3230" w:type="dxa"/>
          </w:tcPr>
          <w:p w14:paraId="3C6DB05B" w14:textId="3B8DF59F" w:rsidR="0031634C" w:rsidRDefault="0031634C" w:rsidP="0031634C">
            <w:r>
              <w:t xml:space="preserve">Posture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1585" w:type="dxa"/>
          </w:tcPr>
          <w:p w14:paraId="57137464" w14:textId="2A4BBFCA" w:rsidR="0031634C" w:rsidRDefault="0031634C" w:rsidP="0031634C">
            <w:pPr>
              <w:jc w:val="center"/>
            </w:pPr>
            <w:r w:rsidRPr="0031634C">
              <w:t>[6,</w:t>
            </w:r>
            <w:r>
              <w:t xml:space="preserve"> </w:t>
            </w:r>
            <w:r w:rsidRPr="0031634C">
              <w:t>6,</w:t>
            </w:r>
            <w:r>
              <w:t xml:space="preserve"> </w:t>
            </w:r>
            <w:r w:rsidRPr="0031634C">
              <w:t>pi]</w:t>
            </w:r>
          </w:p>
        </w:tc>
        <w:tc>
          <w:tcPr>
            <w:tcW w:w="1417" w:type="dxa"/>
          </w:tcPr>
          <w:p w14:paraId="2064F84C" w14:textId="16B5E553" w:rsidR="0031634C" w:rsidRDefault="0031634C" w:rsidP="0031634C">
            <w:pPr>
              <w:jc w:val="center"/>
            </w:pPr>
            <w:r w:rsidRPr="0031634C">
              <w:t>[6,</w:t>
            </w:r>
            <w:r>
              <w:t xml:space="preserve"> </w:t>
            </w:r>
            <w:r w:rsidRPr="0031634C">
              <w:t>1,</w:t>
            </w:r>
            <w:r>
              <w:t xml:space="preserve"> </w:t>
            </w:r>
            <w:r w:rsidRPr="0031634C">
              <w:t>pi/2]</w:t>
            </w:r>
          </w:p>
        </w:tc>
        <w:tc>
          <w:tcPr>
            <w:tcW w:w="1418" w:type="dxa"/>
          </w:tcPr>
          <w:p w14:paraId="5C963886" w14:textId="01CA8096" w:rsidR="0031634C" w:rsidRDefault="0031634C" w:rsidP="0031634C">
            <w:pPr>
              <w:jc w:val="center"/>
            </w:pPr>
            <w:r w:rsidRPr="0031634C">
              <w:t>[1,</w:t>
            </w:r>
            <w:r>
              <w:t xml:space="preserve"> </w:t>
            </w:r>
            <w:r w:rsidRPr="0031634C">
              <w:t>3,</w:t>
            </w:r>
            <w:r>
              <w:t xml:space="preserve"> </w:t>
            </w:r>
            <w:r w:rsidRPr="0031634C">
              <w:t>-pi/2]</w:t>
            </w:r>
          </w:p>
        </w:tc>
        <w:tc>
          <w:tcPr>
            <w:tcW w:w="2432" w:type="dxa"/>
          </w:tcPr>
          <w:p w14:paraId="33E28DCB" w14:textId="09CCF806" w:rsidR="0031634C" w:rsidRDefault="0031634C" w:rsidP="0031634C">
            <w:pPr>
              <w:jc w:val="center"/>
            </w:pPr>
            <w:r>
              <w:t>[4.33, 3.33, 1.047]</w:t>
            </w:r>
          </w:p>
        </w:tc>
      </w:tr>
      <w:tr w:rsidR="0031634C" w:rsidRPr="00D108F8" w14:paraId="42716C04" w14:textId="15666599" w:rsidTr="00F40D52">
        <w:tc>
          <w:tcPr>
            <w:tcW w:w="3230" w:type="dxa"/>
          </w:tcPr>
          <w:p w14:paraId="0CAF00EE" w14:textId="2F5E16FE" w:rsidR="0031634C" w:rsidRPr="00D108F8" w:rsidRDefault="0031634C" w:rsidP="0031634C">
            <w:pPr>
              <w:rPr>
                <w:lang w:val="en-US"/>
              </w:rPr>
            </w:pPr>
            <w:r w:rsidRPr="00D108F8">
              <w:rPr>
                <w:lang w:val="en-US"/>
              </w:rPr>
              <w:t xml:space="preserve">OF with change of </w:t>
            </w:r>
            <w:r>
              <w:rPr>
                <w:lang w:val="en-US"/>
              </w:rPr>
              <w:t>variable</w:t>
            </w:r>
          </w:p>
        </w:tc>
        <w:tc>
          <w:tcPr>
            <w:tcW w:w="4420" w:type="dxa"/>
            <w:gridSpan w:val="3"/>
          </w:tcPr>
          <w:p w14:paraId="6E7CBD27" w14:textId="79A98035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from Position Regulation</w:t>
            </w:r>
          </w:p>
        </w:tc>
        <w:tc>
          <w:tcPr>
            <w:tcW w:w="2432" w:type="dxa"/>
          </w:tcPr>
          <w:p w14:paraId="14546D4C" w14:textId="5EC5171C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634C" w:rsidRPr="00D108F8" w14:paraId="21579366" w14:textId="05F1BC1D" w:rsidTr="00F40D52">
        <w:tc>
          <w:tcPr>
            <w:tcW w:w="3230" w:type="dxa"/>
          </w:tcPr>
          <w:p w14:paraId="2A7CE07C" w14:textId="526CD5E8" w:rsidR="0031634C" w:rsidRPr="00D108F8" w:rsidRDefault="0031634C" w:rsidP="0031634C">
            <w:pPr>
              <w:rPr>
                <w:lang w:val="en-US"/>
              </w:rPr>
            </w:pPr>
            <w:r>
              <w:rPr>
                <w:lang w:val="en-US"/>
              </w:rPr>
              <w:t>SF with exact linearization</w:t>
            </w:r>
          </w:p>
        </w:tc>
        <w:tc>
          <w:tcPr>
            <w:tcW w:w="4420" w:type="dxa"/>
            <w:gridSpan w:val="3"/>
          </w:tcPr>
          <w:p w14:paraId="773AAEFA" w14:textId="362A7B8D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from Position Regulation</w:t>
            </w:r>
          </w:p>
        </w:tc>
        <w:tc>
          <w:tcPr>
            <w:tcW w:w="2432" w:type="dxa"/>
          </w:tcPr>
          <w:p w14:paraId="25CA68E9" w14:textId="4A146B35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634C" w:rsidRPr="00D108F8" w14:paraId="03DF310B" w14:textId="61276F99" w:rsidTr="00F40D52">
        <w:tc>
          <w:tcPr>
            <w:tcW w:w="3230" w:type="dxa"/>
          </w:tcPr>
          <w:p w14:paraId="67E6F3E6" w14:textId="7C3E78A2" w:rsidR="0031634C" w:rsidRPr="00D108F8" w:rsidRDefault="0031634C" w:rsidP="0031634C">
            <w:pPr>
              <w:rPr>
                <w:lang w:val="en-US"/>
              </w:rPr>
            </w:pPr>
            <w:r>
              <w:rPr>
                <w:lang w:val="en-US"/>
              </w:rPr>
              <w:t>OF with further Derivatives</w:t>
            </w:r>
          </w:p>
        </w:tc>
        <w:tc>
          <w:tcPr>
            <w:tcW w:w="4420" w:type="dxa"/>
            <w:gridSpan w:val="3"/>
          </w:tcPr>
          <w:p w14:paraId="69307AAD" w14:textId="1550EB75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from Position Regulation</w:t>
            </w:r>
          </w:p>
        </w:tc>
        <w:tc>
          <w:tcPr>
            <w:tcW w:w="2432" w:type="dxa"/>
          </w:tcPr>
          <w:p w14:paraId="40F12493" w14:textId="0C61A886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634C" w:rsidRPr="00D108F8" w14:paraId="7882C113" w14:textId="7E14F16B" w:rsidTr="00F40D52">
        <w:tc>
          <w:tcPr>
            <w:tcW w:w="3230" w:type="dxa"/>
          </w:tcPr>
          <w:p w14:paraId="3C91BCCB" w14:textId="37F655BD" w:rsidR="0031634C" w:rsidRPr="00D108F8" w:rsidRDefault="0031634C" w:rsidP="003163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SF with approx. linearization</w:t>
            </w:r>
          </w:p>
        </w:tc>
        <w:tc>
          <w:tcPr>
            <w:tcW w:w="4420" w:type="dxa"/>
            <w:gridSpan w:val="3"/>
          </w:tcPr>
          <w:p w14:paraId="40C8F599" w14:textId="0DE6313E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from Position Regulation</w:t>
            </w:r>
          </w:p>
        </w:tc>
        <w:tc>
          <w:tcPr>
            <w:tcW w:w="2432" w:type="dxa"/>
          </w:tcPr>
          <w:p w14:paraId="047E83CB" w14:textId="198ACF1C" w:rsidR="0031634C" w:rsidRPr="00D108F8" w:rsidRDefault="0031634C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1634C" w:rsidRPr="00D108F8" w14:paraId="74F17368" w14:textId="0492C835" w:rsidTr="00F40D52">
        <w:tc>
          <w:tcPr>
            <w:tcW w:w="3230" w:type="dxa"/>
          </w:tcPr>
          <w:p w14:paraId="04110A98" w14:textId="2AF0F47E" w:rsidR="0031634C" w:rsidRPr="00D108F8" w:rsidRDefault="0031634C" w:rsidP="0031634C">
            <w:pPr>
              <w:rPr>
                <w:lang w:val="en-US"/>
              </w:rPr>
            </w:pPr>
            <w:r>
              <w:rPr>
                <w:lang w:val="en-US"/>
              </w:rPr>
              <w:t>Switching 1</w:t>
            </w:r>
          </w:p>
        </w:tc>
        <w:tc>
          <w:tcPr>
            <w:tcW w:w="1585" w:type="dxa"/>
          </w:tcPr>
          <w:p w14:paraId="1CD00E03" w14:textId="0DA3BA5A" w:rsidR="0031634C" w:rsidRPr="00D108F8" w:rsidRDefault="004B7CA3" w:rsidP="0031634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6,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pi]</w:t>
            </w:r>
          </w:p>
        </w:tc>
        <w:tc>
          <w:tcPr>
            <w:tcW w:w="1417" w:type="dxa"/>
          </w:tcPr>
          <w:p w14:paraId="74B643AE" w14:textId="0142716A" w:rsidR="0031634C" w:rsidRPr="00D108F8" w:rsidRDefault="004B7CA3" w:rsidP="0031634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[5,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2,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pi/6]</w:t>
            </w:r>
          </w:p>
        </w:tc>
        <w:tc>
          <w:tcPr>
            <w:tcW w:w="1418" w:type="dxa"/>
          </w:tcPr>
          <w:p w14:paraId="0F4F6C11" w14:textId="4D1D81BE" w:rsidR="0031634C" w:rsidRPr="00D108F8" w:rsidRDefault="004B7CA3" w:rsidP="0031634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[3,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3,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-pi/4]</w:t>
            </w:r>
          </w:p>
        </w:tc>
        <w:tc>
          <w:tcPr>
            <w:tcW w:w="2432" w:type="dxa"/>
          </w:tcPr>
          <w:p w14:paraId="0E175B58" w14:textId="7507961D" w:rsidR="0031634C" w:rsidRPr="00D108F8" w:rsidRDefault="004B7CA3" w:rsidP="00316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[3, 3.66, 0.96]</w:t>
            </w:r>
          </w:p>
        </w:tc>
      </w:tr>
      <w:tr w:rsidR="00E2373C" w:rsidRPr="00D108F8" w14:paraId="095592E7" w14:textId="3117FA63" w:rsidTr="00F40D52">
        <w:tc>
          <w:tcPr>
            <w:tcW w:w="3230" w:type="dxa"/>
          </w:tcPr>
          <w:p w14:paraId="693E8973" w14:textId="701795B8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2</w:t>
            </w:r>
          </w:p>
        </w:tc>
        <w:tc>
          <w:tcPr>
            <w:tcW w:w="1585" w:type="dxa"/>
          </w:tcPr>
          <w:p w14:paraId="1F2BFEE2" w14:textId="3ED99D5E" w:rsidR="00E2373C" w:rsidRPr="00D108F8" w:rsidRDefault="00E2373C" w:rsidP="00E2373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6,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pi]</w:t>
            </w:r>
          </w:p>
        </w:tc>
        <w:tc>
          <w:tcPr>
            <w:tcW w:w="1417" w:type="dxa"/>
          </w:tcPr>
          <w:p w14:paraId="75DDF279" w14:textId="3D76FFA8" w:rsidR="00E2373C" w:rsidRPr="00D108F8" w:rsidRDefault="00E2373C" w:rsidP="00E2373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</w:t>
            </w:r>
            <w:r>
              <w:rPr>
                <w:lang w:val="en-US"/>
              </w:rPr>
              <w:t>6</w:t>
            </w:r>
            <w:r w:rsidRPr="004B7CA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6,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pi]</w:t>
            </w:r>
          </w:p>
        </w:tc>
        <w:tc>
          <w:tcPr>
            <w:tcW w:w="1418" w:type="dxa"/>
          </w:tcPr>
          <w:p w14:paraId="5EAC0C02" w14:textId="193AA813" w:rsidR="00E2373C" w:rsidRPr="00D108F8" w:rsidRDefault="00E2373C" w:rsidP="00E2373C">
            <w:pPr>
              <w:jc w:val="center"/>
              <w:rPr>
                <w:lang w:val="en-US"/>
              </w:rPr>
            </w:pPr>
            <w:r w:rsidRPr="004B7CA3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4B7CA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6,</w:t>
            </w:r>
            <w:r>
              <w:rPr>
                <w:lang w:val="en-US"/>
              </w:rPr>
              <w:t xml:space="preserve"> </w:t>
            </w:r>
            <w:r w:rsidRPr="004B7CA3">
              <w:rPr>
                <w:lang w:val="en-US"/>
              </w:rPr>
              <w:t>pi]</w:t>
            </w:r>
          </w:p>
        </w:tc>
        <w:tc>
          <w:tcPr>
            <w:tcW w:w="2432" w:type="dxa"/>
          </w:tcPr>
          <w:p w14:paraId="7FED8360" w14:textId="7A4EA4C9" w:rsidR="00E2373C" w:rsidRPr="00D108F8" w:rsidRDefault="00E2373C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[3.33, 5.5, pi]</w:t>
            </w:r>
          </w:p>
        </w:tc>
      </w:tr>
      <w:tr w:rsidR="00E2373C" w:rsidRPr="00D108F8" w14:paraId="44CD1624" w14:textId="55D5EACA" w:rsidTr="00F40D52">
        <w:tc>
          <w:tcPr>
            <w:tcW w:w="3230" w:type="dxa"/>
          </w:tcPr>
          <w:p w14:paraId="2CF85091" w14:textId="481012CA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3</w:t>
            </w:r>
          </w:p>
        </w:tc>
        <w:tc>
          <w:tcPr>
            <w:tcW w:w="1585" w:type="dxa"/>
          </w:tcPr>
          <w:p w14:paraId="4D37886B" w14:textId="47717FEB" w:rsidR="00E2373C" w:rsidRPr="00D108F8" w:rsidRDefault="004F6B1C" w:rsidP="00E2373C">
            <w:pPr>
              <w:jc w:val="center"/>
              <w:rPr>
                <w:lang w:val="en-US"/>
              </w:rPr>
            </w:pPr>
            <w:r w:rsidRPr="004F6B1C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4,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-pi/2]</w:t>
            </w:r>
          </w:p>
        </w:tc>
        <w:tc>
          <w:tcPr>
            <w:tcW w:w="1417" w:type="dxa"/>
          </w:tcPr>
          <w:p w14:paraId="66793E1F" w14:textId="53F8AAC6" w:rsidR="00E2373C" w:rsidRPr="00D108F8" w:rsidRDefault="004F6B1C" w:rsidP="00E2373C">
            <w:pPr>
              <w:jc w:val="center"/>
              <w:rPr>
                <w:lang w:val="en-US"/>
              </w:rPr>
            </w:pPr>
            <w:r w:rsidRPr="004F6B1C">
              <w:rPr>
                <w:lang w:val="en-US"/>
              </w:rPr>
              <w:t>[3,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6.5,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pi/2]</w:t>
            </w:r>
          </w:p>
        </w:tc>
        <w:tc>
          <w:tcPr>
            <w:tcW w:w="1418" w:type="dxa"/>
          </w:tcPr>
          <w:p w14:paraId="54510F84" w14:textId="128DB272" w:rsidR="00E2373C" w:rsidRPr="00D108F8" w:rsidRDefault="004F6B1C" w:rsidP="00E2373C">
            <w:pPr>
              <w:jc w:val="center"/>
              <w:rPr>
                <w:lang w:val="en-US"/>
              </w:rPr>
            </w:pPr>
            <w:r w:rsidRPr="004F6B1C">
              <w:rPr>
                <w:lang w:val="en-US"/>
              </w:rPr>
              <w:t>[3,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4.5,</w:t>
            </w:r>
            <w:r>
              <w:rPr>
                <w:lang w:val="en-US"/>
              </w:rPr>
              <w:t xml:space="preserve"> </w:t>
            </w:r>
            <w:r w:rsidRPr="004F6B1C">
              <w:rPr>
                <w:lang w:val="en-US"/>
              </w:rPr>
              <w:t>pi/4]</w:t>
            </w:r>
          </w:p>
        </w:tc>
        <w:tc>
          <w:tcPr>
            <w:tcW w:w="2432" w:type="dxa"/>
          </w:tcPr>
          <w:p w14:paraId="0A9D3D66" w14:textId="30FB13BB" w:rsidR="00E2373C" w:rsidRPr="00D108F8" w:rsidRDefault="004F6B1C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[2.33, 5, 0.262]</w:t>
            </w:r>
          </w:p>
        </w:tc>
      </w:tr>
      <w:tr w:rsidR="00E2373C" w:rsidRPr="00D108F8" w14:paraId="688E0A7D" w14:textId="4D4928C0" w:rsidTr="00F40D52">
        <w:tc>
          <w:tcPr>
            <w:tcW w:w="3230" w:type="dxa"/>
          </w:tcPr>
          <w:p w14:paraId="5FACB864" w14:textId="7F6A3CF5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4</w:t>
            </w:r>
          </w:p>
        </w:tc>
        <w:tc>
          <w:tcPr>
            <w:tcW w:w="1585" w:type="dxa"/>
          </w:tcPr>
          <w:p w14:paraId="002AC087" w14:textId="5662A893" w:rsidR="00E2373C" w:rsidRPr="00D108F8" w:rsidRDefault="002065C6" w:rsidP="00E2373C">
            <w:pPr>
              <w:jc w:val="center"/>
              <w:rPr>
                <w:lang w:val="en-US"/>
              </w:rPr>
            </w:pPr>
            <w:r w:rsidRPr="002065C6">
              <w:rPr>
                <w:lang w:val="en-US"/>
              </w:rPr>
              <w:t>[6,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6,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-pi/2]</w:t>
            </w:r>
          </w:p>
        </w:tc>
        <w:tc>
          <w:tcPr>
            <w:tcW w:w="1417" w:type="dxa"/>
          </w:tcPr>
          <w:p w14:paraId="0328B99D" w14:textId="48647B8E" w:rsidR="00E2373C" w:rsidRPr="00D108F8" w:rsidRDefault="002065C6" w:rsidP="00E2373C">
            <w:pPr>
              <w:jc w:val="center"/>
              <w:rPr>
                <w:lang w:val="en-US"/>
              </w:rPr>
            </w:pPr>
            <w:r w:rsidRPr="002065C6">
              <w:rPr>
                <w:lang w:val="en-US"/>
              </w:rPr>
              <w:t>[4,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2,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-pi/3]</w:t>
            </w:r>
          </w:p>
        </w:tc>
        <w:tc>
          <w:tcPr>
            <w:tcW w:w="1418" w:type="dxa"/>
          </w:tcPr>
          <w:p w14:paraId="4C6562D9" w14:textId="124742E3" w:rsidR="00E2373C" w:rsidRPr="00D108F8" w:rsidRDefault="002065C6" w:rsidP="00E2373C">
            <w:pPr>
              <w:jc w:val="center"/>
              <w:rPr>
                <w:lang w:val="en-US"/>
              </w:rPr>
            </w:pPr>
            <w:r w:rsidRPr="002065C6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1,</w:t>
            </w:r>
            <w:r>
              <w:rPr>
                <w:lang w:val="en-US"/>
              </w:rPr>
              <w:t xml:space="preserve"> </w:t>
            </w:r>
            <w:r w:rsidRPr="002065C6">
              <w:rPr>
                <w:lang w:val="en-US"/>
              </w:rPr>
              <w:t>0]</w:t>
            </w:r>
          </w:p>
        </w:tc>
        <w:tc>
          <w:tcPr>
            <w:tcW w:w="2432" w:type="dxa"/>
          </w:tcPr>
          <w:p w14:paraId="0AAD3E85" w14:textId="2F176545" w:rsidR="00E2373C" w:rsidRPr="00D108F8" w:rsidRDefault="002065C6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[3.66, 3, -0.873]</w:t>
            </w:r>
          </w:p>
        </w:tc>
      </w:tr>
      <w:tr w:rsidR="00E2373C" w:rsidRPr="00D108F8" w14:paraId="74C875CB" w14:textId="334435F4" w:rsidTr="00F40D52">
        <w:tc>
          <w:tcPr>
            <w:tcW w:w="3230" w:type="dxa"/>
          </w:tcPr>
          <w:p w14:paraId="7C91F60B" w14:textId="1A6235A9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5</w:t>
            </w:r>
          </w:p>
        </w:tc>
        <w:tc>
          <w:tcPr>
            <w:tcW w:w="1585" w:type="dxa"/>
          </w:tcPr>
          <w:p w14:paraId="069900D5" w14:textId="0653942B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543DEA">
              <w:rPr>
                <w:lang w:val="en-US"/>
              </w:rPr>
              <w:t xml:space="preserve">6, </w:t>
            </w:r>
            <w:r>
              <w:rPr>
                <w:lang w:val="en-US"/>
              </w:rPr>
              <w:t>0.66</w:t>
            </w:r>
            <w:r w:rsidRPr="00543DEA">
              <w:rPr>
                <w:lang w:val="en-US"/>
              </w:rPr>
              <w:t>*pi]</w:t>
            </w:r>
          </w:p>
        </w:tc>
        <w:tc>
          <w:tcPr>
            <w:tcW w:w="1417" w:type="dxa"/>
          </w:tcPr>
          <w:p w14:paraId="36C1A719" w14:textId="31E7D4C6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543DEA">
              <w:rPr>
                <w:lang w:val="en-US"/>
              </w:rPr>
              <w:t>3, pi]</w:t>
            </w:r>
          </w:p>
        </w:tc>
        <w:tc>
          <w:tcPr>
            <w:tcW w:w="1418" w:type="dxa"/>
          </w:tcPr>
          <w:p w14:paraId="3E343B01" w14:textId="5980B550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[1,</w:t>
            </w:r>
            <w:r>
              <w:rPr>
                <w:lang w:val="en-US"/>
              </w:rPr>
              <w:t xml:space="preserve"> </w:t>
            </w:r>
            <w:r w:rsidRPr="00543DEA">
              <w:rPr>
                <w:lang w:val="en-US"/>
              </w:rPr>
              <w:t>1, pi]</w:t>
            </w:r>
          </w:p>
        </w:tc>
        <w:tc>
          <w:tcPr>
            <w:tcW w:w="2432" w:type="dxa"/>
          </w:tcPr>
          <w:p w14:paraId="5AD6AFF9" w14:textId="5CCC7A04" w:rsidR="00E2373C" w:rsidRPr="00D108F8" w:rsidRDefault="00543DEA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[1.5, 3.33, 2.7925]</w:t>
            </w:r>
          </w:p>
        </w:tc>
      </w:tr>
      <w:tr w:rsidR="00E2373C" w:rsidRPr="00D108F8" w14:paraId="4CF0DB19" w14:textId="7929D798" w:rsidTr="00F40D52">
        <w:tc>
          <w:tcPr>
            <w:tcW w:w="3230" w:type="dxa"/>
          </w:tcPr>
          <w:p w14:paraId="5BAC05D1" w14:textId="62AB8A53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6</w:t>
            </w:r>
          </w:p>
        </w:tc>
        <w:tc>
          <w:tcPr>
            <w:tcW w:w="1585" w:type="dxa"/>
          </w:tcPr>
          <w:p w14:paraId="7167FCB0" w14:textId="67A263F8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[3,</w:t>
            </w:r>
            <w:r>
              <w:rPr>
                <w:lang w:val="en-US"/>
              </w:rPr>
              <w:t xml:space="preserve"> </w:t>
            </w:r>
            <w:r w:rsidRPr="00543DEA">
              <w:rPr>
                <w:lang w:val="en-US"/>
              </w:rPr>
              <w:t>3, pi/7]</w:t>
            </w:r>
          </w:p>
        </w:tc>
        <w:tc>
          <w:tcPr>
            <w:tcW w:w="1417" w:type="dxa"/>
          </w:tcPr>
          <w:p w14:paraId="3D55DD01" w14:textId="6C311976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[5, 4, -pi]</w:t>
            </w:r>
          </w:p>
        </w:tc>
        <w:tc>
          <w:tcPr>
            <w:tcW w:w="1418" w:type="dxa"/>
          </w:tcPr>
          <w:p w14:paraId="220C4CF3" w14:textId="38997AA4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[1, 6, -pi/8]</w:t>
            </w:r>
          </w:p>
        </w:tc>
        <w:tc>
          <w:tcPr>
            <w:tcW w:w="2432" w:type="dxa"/>
          </w:tcPr>
          <w:p w14:paraId="5540D0E3" w14:textId="394E3FF2" w:rsidR="00E2373C" w:rsidRPr="00D108F8" w:rsidRDefault="00543DEA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[3, 4.33, -1.0285]</w:t>
            </w:r>
          </w:p>
        </w:tc>
      </w:tr>
      <w:tr w:rsidR="00E2373C" w:rsidRPr="00D108F8" w14:paraId="5E684114" w14:textId="329A793F" w:rsidTr="00F40D52">
        <w:tc>
          <w:tcPr>
            <w:tcW w:w="3230" w:type="dxa"/>
          </w:tcPr>
          <w:p w14:paraId="7A10A391" w14:textId="4B41F8FC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7</w:t>
            </w:r>
          </w:p>
        </w:tc>
        <w:tc>
          <w:tcPr>
            <w:tcW w:w="1585" w:type="dxa"/>
          </w:tcPr>
          <w:p w14:paraId="6B5FEFC7" w14:textId="5740FED5" w:rsidR="00E2373C" w:rsidRPr="00D108F8" w:rsidRDefault="00543DEA" w:rsidP="00E2373C">
            <w:pPr>
              <w:jc w:val="center"/>
              <w:rPr>
                <w:lang w:val="en-US"/>
              </w:rPr>
            </w:pPr>
            <w:r w:rsidRPr="00543DEA">
              <w:rPr>
                <w:lang w:val="en-US"/>
              </w:rPr>
              <w:t>[1, 6, -pi/4]</w:t>
            </w:r>
          </w:p>
        </w:tc>
        <w:tc>
          <w:tcPr>
            <w:tcW w:w="1417" w:type="dxa"/>
          </w:tcPr>
          <w:p w14:paraId="5A7E9A1B" w14:textId="17A46DA9" w:rsidR="00E2373C" w:rsidRPr="00D108F8" w:rsidRDefault="00FA484D" w:rsidP="00E2373C">
            <w:pPr>
              <w:jc w:val="center"/>
              <w:rPr>
                <w:lang w:val="en-US"/>
              </w:rPr>
            </w:pPr>
            <w:r w:rsidRPr="00FA484D">
              <w:rPr>
                <w:lang w:val="en-US"/>
              </w:rPr>
              <w:t>[6, 1, pi/6]</w:t>
            </w:r>
          </w:p>
        </w:tc>
        <w:tc>
          <w:tcPr>
            <w:tcW w:w="1418" w:type="dxa"/>
          </w:tcPr>
          <w:p w14:paraId="45EADE8A" w14:textId="1EDB4FC0" w:rsidR="00E2373C" w:rsidRPr="00D108F8" w:rsidRDefault="00FA484D" w:rsidP="00E2373C">
            <w:pPr>
              <w:jc w:val="center"/>
              <w:rPr>
                <w:lang w:val="en-US"/>
              </w:rPr>
            </w:pPr>
            <w:r w:rsidRPr="00FA484D">
              <w:rPr>
                <w:lang w:val="en-US"/>
              </w:rPr>
              <w:t>[4, 6, pi]</w:t>
            </w:r>
          </w:p>
        </w:tc>
        <w:tc>
          <w:tcPr>
            <w:tcW w:w="2432" w:type="dxa"/>
          </w:tcPr>
          <w:p w14:paraId="6B2A2520" w14:textId="30548D25" w:rsidR="00E2373C" w:rsidRPr="00FA484D" w:rsidRDefault="00FA484D" w:rsidP="00E2373C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[3.66, 4.33, 0.96</w:t>
            </w:r>
            <w:r>
              <w:rPr>
                <w:u w:val="single"/>
                <w:lang w:val="en-US"/>
              </w:rPr>
              <w:t>]</w:t>
            </w:r>
          </w:p>
        </w:tc>
      </w:tr>
      <w:tr w:rsidR="00E2373C" w:rsidRPr="00D108F8" w14:paraId="502684EA" w14:textId="4ADF2227" w:rsidTr="00F40D52">
        <w:tc>
          <w:tcPr>
            <w:tcW w:w="3230" w:type="dxa"/>
          </w:tcPr>
          <w:p w14:paraId="461B033C" w14:textId="4E13E3C7" w:rsidR="00E2373C" w:rsidRPr="00D108F8" w:rsidRDefault="00E2373C" w:rsidP="00E2373C">
            <w:pPr>
              <w:rPr>
                <w:lang w:val="en-US"/>
              </w:rPr>
            </w:pPr>
            <w:r>
              <w:rPr>
                <w:lang w:val="en-US"/>
              </w:rPr>
              <w:t>Switching 8</w:t>
            </w:r>
          </w:p>
        </w:tc>
        <w:tc>
          <w:tcPr>
            <w:tcW w:w="1585" w:type="dxa"/>
          </w:tcPr>
          <w:p w14:paraId="1557F78E" w14:textId="4E46311E" w:rsidR="00E2373C" w:rsidRPr="00D108F8" w:rsidRDefault="00FA484D" w:rsidP="00E2373C">
            <w:pPr>
              <w:jc w:val="center"/>
              <w:rPr>
                <w:lang w:val="en-US"/>
              </w:rPr>
            </w:pPr>
            <w:r w:rsidRPr="00FA484D">
              <w:rPr>
                <w:lang w:val="en-US"/>
              </w:rPr>
              <w:t>[2.5, 6, pi/4]</w:t>
            </w:r>
          </w:p>
        </w:tc>
        <w:tc>
          <w:tcPr>
            <w:tcW w:w="1417" w:type="dxa"/>
          </w:tcPr>
          <w:p w14:paraId="6AC0C57F" w14:textId="7A05CD00" w:rsidR="00E2373C" w:rsidRPr="00D108F8" w:rsidRDefault="00FA484D" w:rsidP="00E2373C">
            <w:pPr>
              <w:jc w:val="center"/>
              <w:rPr>
                <w:lang w:val="en-US"/>
              </w:rPr>
            </w:pPr>
            <w:r w:rsidRPr="00FA484D">
              <w:rPr>
                <w:lang w:val="en-US"/>
              </w:rPr>
              <w:t>[2, 1, pi/2]</w:t>
            </w:r>
          </w:p>
        </w:tc>
        <w:tc>
          <w:tcPr>
            <w:tcW w:w="1418" w:type="dxa"/>
          </w:tcPr>
          <w:p w14:paraId="00657AD9" w14:textId="161553E4" w:rsidR="00E2373C" w:rsidRPr="00D108F8" w:rsidRDefault="00FA484D" w:rsidP="00E2373C">
            <w:pPr>
              <w:jc w:val="center"/>
              <w:rPr>
                <w:lang w:val="en-US"/>
              </w:rPr>
            </w:pPr>
            <w:r w:rsidRPr="00FA484D">
              <w:rPr>
                <w:lang w:val="en-US"/>
              </w:rPr>
              <w:t>[1, 6, -pi/6]</w:t>
            </w:r>
          </w:p>
        </w:tc>
        <w:tc>
          <w:tcPr>
            <w:tcW w:w="2432" w:type="dxa"/>
          </w:tcPr>
          <w:p w14:paraId="6D2E10CD" w14:textId="646E4D1A" w:rsidR="00E2373C" w:rsidRPr="00D108F8" w:rsidRDefault="00FA484D" w:rsidP="00E2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[1.833, 4.33, 0.6109]</w:t>
            </w:r>
          </w:p>
        </w:tc>
      </w:tr>
    </w:tbl>
    <w:p w14:paraId="7773E69F" w14:textId="5CB802E3" w:rsidR="00A60383" w:rsidRPr="00F40D52" w:rsidRDefault="00A60383" w:rsidP="00F40D52">
      <w:pPr>
        <w:rPr>
          <w:lang w:val="en-US"/>
        </w:rPr>
      </w:pPr>
    </w:p>
    <w:sectPr w:rsidR="00A60383" w:rsidRPr="00F40D52" w:rsidSect="005124BA">
      <w:footerReference w:type="default" r:id="rId7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5EAA" w14:textId="77777777" w:rsidR="007516F6" w:rsidRDefault="007516F6" w:rsidP="00405835">
      <w:pPr>
        <w:spacing w:line="240" w:lineRule="auto"/>
      </w:pPr>
      <w:r>
        <w:separator/>
      </w:r>
    </w:p>
  </w:endnote>
  <w:endnote w:type="continuationSeparator" w:id="0">
    <w:p w14:paraId="54CE6BC6" w14:textId="77777777" w:rsidR="007516F6" w:rsidRDefault="007516F6" w:rsidP="0040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i/>
        <w:sz w:val="20"/>
      </w:rPr>
      <w:id w:val="81964567"/>
      <w:docPartObj>
        <w:docPartGallery w:val="Page Numbers (Bottom of Page)"/>
        <w:docPartUnique/>
      </w:docPartObj>
    </w:sdtPr>
    <w:sdtEndPr>
      <w:rPr>
        <w:rFonts w:ascii="Arial" w:hAnsi="Arial"/>
        <w:i w:val="0"/>
        <w:sz w:val="22"/>
      </w:rPr>
    </w:sdtEndPr>
    <w:sdtContent>
      <w:sdt>
        <w:sdtPr>
          <w:rPr>
            <w:rFonts w:ascii="Arial Narrow" w:hAnsi="Arial Narrow"/>
            <w:i/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/>
            <w:i w:val="0"/>
            <w:sz w:val="22"/>
          </w:rPr>
        </w:sdtEndPr>
        <w:sdtContent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18"/>
              <w:gridCol w:w="3210"/>
            </w:tblGrid>
            <w:tr w:rsidR="00617133" w:rsidRPr="00617133" w14:paraId="6E669C80" w14:textId="77777777" w:rsidTr="00905C3B">
              <w:tc>
                <w:tcPr>
                  <w:tcW w:w="6418" w:type="dxa"/>
                </w:tcPr>
                <w:p w14:paraId="6FA1F989" w14:textId="77777777" w:rsidR="00617133" w:rsidRPr="00617133" w:rsidRDefault="00617133" w:rsidP="00617133">
                  <w:pPr>
                    <w:pStyle w:val="Pidipagina"/>
                    <w:jc w:val="left"/>
                    <w:rPr>
                      <w:rFonts w:ascii="Arial Narrow" w:hAnsi="Arial Narrow"/>
                      <w:i/>
                      <w:sz w:val="20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</w:rPr>
                    <w:fldChar w:fldCharType="begin"/>
                  </w:r>
                  <w:r>
                    <w:rPr>
                      <w:rFonts w:ascii="Arial Narrow" w:hAnsi="Arial Narrow"/>
                      <w:i/>
                      <w:sz w:val="20"/>
                    </w:rPr>
                    <w:instrText xml:space="preserve"> FILENAME \* MERGEFORMAT </w:instrText>
                  </w:r>
                  <w:r>
                    <w:rPr>
                      <w:rFonts w:ascii="Arial Narrow" w:hAnsi="Arial Narrow"/>
                      <w:i/>
                      <w:sz w:val="20"/>
                    </w:rPr>
                    <w:fldChar w:fldCharType="separate"/>
                  </w:r>
                  <w:r w:rsidR="00D108F8">
                    <w:rPr>
                      <w:rFonts w:ascii="Arial Narrow" w:hAnsi="Arial Narrow"/>
                      <w:i/>
                      <w:noProof/>
                      <w:sz w:val="20"/>
                    </w:rPr>
                    <w:t>Documento1</w:t>
                  </w:r>
                  <w:r>
                    <w:rPr>
                      <w:rFonts w:ascii="Arial Narrow" w:hAnsi="Arial Narrow"/>
                      <w:i/>
                      <w:sz w:val="20"/>
                    </w:rPr>
                    <w:fldChar w:fldCharType="end"/>
                  </w:r>
                </w:p>
              </w:tc>
              <w:tc>
                <w:tcPr>
                  <w:tcW w:w="3210" w:type="dxa"/>
                </w:tcPr>
                <w:p w14:paraId="33EEE226" w14:textId="77777777" w:rsidR="00617133" w:rsidRPr="00617133" w:rsidRDefault="00617133" w:rsidP="00617133">
                  <w:pPr>
                    <w:pStyle w:val="Pidipagina"/>
                    <w:jc w:val="right"/>
                    <w:rPr>
                      <w:rFonts w:ascii="Arial Narrow" w:hAnsi="Arial Narrow"/>
                      <w:i/>
                      <w:sz w:val="20"/>
                    </w:rPr>
                  </w:pPr>
                  <w:r w:rsidRPr="00617133">
                    <w:rPr>
                      <w:rFonts w:ascii="Arial Narrow" w:hAnsi="Arial Narrow"/>
                      <w:i/>
                      <w:sz w:val="20"/>
                    </w:rPr>
                    <w:t xml:space="preserve">Pag. </w: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begin"/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instrText>PAGE  \* Arabic  \* MERGEFORMAT</w:instrTex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separate"/>
                  </w:r>
                  <w:r w:rsidR="00AC08F8">
                    <w:rPr>
                      <w:rFonts w:ascii="Arial Narrow" w:hAnsi="Arial Narrow"/>
                      <w:b/>
                      <w:bCs/>
                      <w:i/>
                      <w:noProof/>
                      <w:sz w:val="20"/>
                    </w:rPr>
                    <w:t>1</w: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end"/>
                  </w:r>
                  <w:r w:rsidRPr="00617133">
                    <w:rPr>
                      <w:rFonts w:ascii="Arial Narrow" w:hAnsi="Arial Narrow"/>
                      <w:i/>
                      <w:sz w:val="20"/>
                    </w:rPr>
                    <w:t xml:space="preserve"> di </w: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begin"/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instrText>NUMPAGES  \* Arabic  \* MERGEFORMAT</w:instrTex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separate"/>
                  </w:r>
                  <w:r w:rsidR="00AC08F8">
                    <w:rPr>
                      <w:rFonts w:ascii="Arial Narrow" w:hAnsi="Arial Narrow"/>
                      <w:b/>
                      <w:bCs/>
                      <w:i/>
                      <w:noProof/>
                      <w:sz w:val="20"/>
                    </w:rPr>
                    <w:t>1</w:t>
                  </w:r>
                  <w:r w:rsidRPr="00617133">
                    <w:rPr>
                      <w:rFonts w:ascii="Arial Narrow" w:hAnsi="Arial Narrow"/>
                      <w:b/>
                      <w:bCs/>
                      <w:i/>
                      <w:sz w:val="20"/>
                    </w:rPr>
                    <w:fldChar w:fldCharType="end"/>
                  </w:r>
                </w:p>
              </w:tc>
            </w:tr>
          </w:tbl>
          <w:p w14:paraId="718ECC63" w14:textId="77777777" w:rsidR="00405835" w:rsidRDefault="00000000" w:rsidP="00405835">
            <w:pPr>
              <w:pStyle w:val="Pidipa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6F40" w14:textId="77777777" w:rsidR="007516F6" w:rsidRDefault="007516F6" w:rsidP="00405835">
      <w:pPr>
        <w:spacing w:line="240" w:lineRule="auto"/>
      </w:pPr>
      <w:r>
        <w:separator/>
      </w:r>
    </w:p>
  </w:footnote>
  <w:footnote w:type="continuationSeparator" w:id="0">
    <w:p w14:paraId="4387FCA0" w14:textId="77777777" w:rsidR="007516F6" w:rsidRDefault="007516F6" w:rsidP="00405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5ACA"/>
    <w:multiLevelType w:val="hybridMultilevel"/>
    <w:tmpl w:val="907A0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86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283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8"/>
    <w:rsid w:val="001364DF"/>
    <w:rsid w:val="001420AB"/>
    <w:rsid w:val="002065C6"/>
    <w:rsid w:val="002147B2"/>
    <w:rsid w:val="00240FD5"/>
    <w:rsid w:val="00272191"/>
    <w:rsid w:val="002A2E87"/>
    <w:rsid w:val="002C632B"/>
    <w:rsid w:val="002F5E62"/>
    <w:rsid w:val="0031634C"/>
    <w:rsid w:val="00386485"/>
    <w:rsid w:val="00393654"/>
    <w:rsid w:val="003D1344"/>
    <w:rsid w:val="00405835"/>
    <w:rsid w:val="00427D7A"/>
    <w:rsid w:val="004A464D"/>
    <w:rsid w:val="004B7CA3"/>
    <w:rsid w:val="004F6B1C"/>
    <w:rsid w:val="00503A03"/>
    <w:rsid w:val="005124BA"/>
    <w:rsid w:val="00543DEA"/>
    <w:rsid w:val="00617133"/>
    <w:rsid w:val="007516F6"/>
    <w:rsid w:val="00773411"/>
    <w:rsid w:val="007E4169"/>
    <w:rsid w:val="00812D27"/>
    <w:rsid w:val="00853762"/>
    <w:rsid w:val="00962A5C"/>
    <w:rsid w:val="009861CC"/>
    <w:rsid w:val="0099700D"/>
    <w:rsid w:val="00A238F0"/>
    <w:rsid w:val="00A60383"/>
    <w:rsid w:val="00AB4D93"/>
    <w:rsid w:val="00AC08F8"/>
    <w:rsid w:val="00B30471"/>
    <w:rsid w:val="00B42CD6"/>
    <w:rsid w:val="00B45E8A"/>
    <w:rsid w:val="00BB0602"/>
    <w:rsid w:val="00BB3AA6"/>
    <w:rsid w:val="00BC6B96"/>
    <w:rsid w:val="00CA3EF2"/>
    <w:rsid w:val="00D108F8"/>
    <w:rsid w:val="00D51995"/>
    <w:rsid w:val="00D56E4D"/>
    <w:rsid w:val="00DF5231"/>
    <w:rsid w:val="00E2373C"/>
    <w:rsid w:val="00F40D52"/>
    <w:rsid w:val="00F667D9"/>
    <w:rsid w:val="00F84DD3"/>
    <w:rsid w:val="00F97A85"/>
    <w:rsid w:val="00FA484D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90210"/>
  <w15:chartTrackingRefBased/>
  <w15:docId w15:val="{2A8A2D57-34CF-4FE8-AA68-2BEC15E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83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835"/>
  </w:style>
  <w:style w:type="paragraph" w:styleId="Pidipagina">
    <w:name w:val="footer"/>
    <w:basedOn w:val="Normale"/>
    <w:link w:val="PidipaginaCarattere"/>
    <w:uiPriority w:val="99"/>
    <w:unhideWhenUsed/>
    <w:rsid w:val="0040583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835"/>
  </w:style>
  <w:style w:type="table" w:styleId="Grigliatabella">
    <w:name w:val="Table Grid"/>
    <w:basedOn w:val="Tabellanormale"/>
    <w:uiPriority w:val="39"/>
    <w:rsid w:val="00405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108F8"/>
    <w:rPr>
      <w:color w:val="666666"/>
    </w:rPr>
  </w:style>
  <w:style w:type="paragraph" w:styleId="Paragrafoelenco">
    <w:name w:val="List Paragraph"/>
    <w:basedOn w:val="Normale"/>
    <w:uiPriority w:val="34"/>
    <w:qFormat/>
    <w:rsid w:val="00A6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7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8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7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5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9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9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0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1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9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3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4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5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5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0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22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4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08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7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vide\System%20Folders\Documents\Modelli%20di%20Office%20personalizzati\Modello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Base.dotx</Template>
  <TotalTime>159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Peron</dc:creator>
  <cp:keywords/>
  <dc:description/>
  <cp:lastModifiedBy>Davide Peron</cp:lastModifiedBy>
  <cp:revision>4</cp:revision>
  <dcterms:created xsi:type="dcterms:W3CDTF">2024-01-02T07:54:00Z</dcterms:created>
  <dcterms:modified xsi:type="dcterms:W3CDTF">2024-01-04T20:54:00Z</dcterms:modified>
</cp:coreProperties>
</file>